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73E7A" w14:textId="163B3688" w:rsidR="00D077E9" w:rsidRPr="00647F91" w:rsidRDefault="00AB02A7" w:rsidP="00FC385F">
      <w:pPr>
        <w:spacing w:after="200"/>
        <w:rPr>
          <w:noProof/>
          <w:sz w:val="44"/>
          <w:szCs w:val="24"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626FB907" wp14:editId="731A3F7F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F91" w:rsidRPr="00647F91">
        <w:rPr>
          <w:noProof/>
          <w:sz w:val="44"/>
          <w:szCs w:val="24"/>
          <w:lang w:bidi="es-ES"/>
        </w:rPr>
        <w:t>Manual de usuario Calculadora de Hamming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3FB5E2D" w14:textId="77777777" w:rsidTr="00A22CE7">
        <w:trPr>
          <w:trHeight w:val="12076"/>
        </w:trPr>
        <w:tc>
          <w:tcPr>
            <w:tcW w:w="9999" w:type="dxa"/>
          </w:tcPr>
          <w:p w14:paraId="1694BE6A" w14:textId="2505412F" w:rsidR="00D077E9" w:rsidRPr="00B558C0" w:rsidRDefault="00B35229" w:rsidP="00DF027C">
            <w:pPr>
              <w:pStyle w:val="Ttulo2"/>
              <w:rPr>
                <w:noProof/>
                <w:sz w:val="28"/>
                <w:szCs w:val="20"/>
              </w:rPr>
            </w:pPr>
            <w:sdt>
              <w:sdtPr>
                <w:rPr>
                  <w:noProof/>
                </w:rPr>
                <w:id w:val="1660650702"/>
                <w:placeholder>
                  <w:docPart w:val="19E5C92EA3A84454ADFA51148D778EEB"/>
                </w:placeholder>
                <w15:appearance w15:val="hidden"/>
              </w:sdtPr>
              <w:sdtEndPr>
                <w:rPr>
                  <w:sz w:val="28"/>
                  <w:szCs w:val="20"/>
                </w:rPr>
              </w:sdtEndPr>
              <w:sdtContent>
                <w:r w:rsidR="00B558C0" w:rsidRPr="00B558C0">
                  <w:rPr>
                    <w:noProof/>
                    <w:sz w:val="28"/>
                    <w:szCs w:val="20"/>
                  </w:rPr>
                  <w:t>20/11/2024                                                                                                                              V.1.0</w:t>
                </w:r>
              </w:sdtContent>
            </w:sdt>
          </w:p>
          <w:p w14:paraId="6359B828" w14:textId="77777777" w:rsidR="00DF027C" w:rsidRDefault="00DF027C" w:rsidP="00DF027C">
            <w:pPr>
              <w:rPr>
                <w:noProof/>
              </w:rPr>
            </w:pPr>
          </w:p>
          <w:p w14:paraId="2CF6D4C6" w14:textId="20B13802" w:rsidR="00B558C0" w:rsidRDefault="00B558C0" w:rsidP="00B558C0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Objetivo del software</w:t>
            </w:r>
          </w:p>
          <w:p w14:paraId="43C8989F" w14:textId="1BBDB9F4" w:rsidR="00DF027C" w:rsidRDefault="00B558C0" w:rsidP="003077A6">
            <w:pPr>
              <w:ind w:left="360"/>
              <w:rPr>
                <w:b w:val="0"/>
                <w:bCs/>
                <w:noProof/>
              </w:rPr>
            </w:pPr>
            <w:r w:rsidRPr="00B558C0">
              <w:rPr>
                <w:b w:val="0"/>
                <w:bCs/>
                <w:noProof/>
              </w:rPr>
              <w:t>Este software permite codificar secuencias binarias utilizando el algoritmo de Hamming con paridad par</w:t>
            </w:r>
            <w:r>
              <w:rPr>
                <w:b w:val="0"/>
                <w:bCs/>
                <w:noProof/>
              </w:rPr>
              <w:t>, como así también la detección y corrección de errores</w:t>
            </w:r>
            <w:r w:rsidRPr="00B558C0">
              <w:rPr>
                <w:b w:val="0"/>
                <w:bCs/>
                <w:noProof/>
              </w:rPr>
              <w:t>. Está diseñado para ayudar a los usuarios a comprender y aplicar este método de codificación en situaciones prácticas.</w:t>
            </w:r>
            <w:r>
              <w:rPr>
                <w:b w:val="0"/>
                <w:bCs/>
                <w:noProof/>
              </w:rPr>
              <w:br/>
            </w:r>
          </w:p>
          <w:p w14:paraId="7D991BE4" w14:textId="459A139E" w:rsidR="00B558C0" w:rsidRDefault="00B558C0" w:rsidP="00B558C0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B558C0">
              <w:rPr>
                <w:noProof/>
              </w:rPr>
              <w:t>Público Objetivo</w:t>
            </w:r>
          </w:p>
          <w:p w14:paraId="703DDDED" w14:textId="1EE0A643" w:rsidR="00B558C0" w:rsidRDefault="00B558C0" w:rsidP="003077A6">
            <w:pPr>
              <w:ind w:left="360"/>
              <w:rPr>
                <w:b w:val="0"/>
                <w:noProof/>
              </w:rPr>
            </w:pPr>
            <w:r w:rsidRPr="00B558C0">
              <w:rPr>
                <w:b w:val="0"/>
                <w:noProof/>
              </w:rPr>
              <w:t>Este manual está dirigido a estudiantes, docentes, o profesionales interesados en codificación de datos y corrección de errores.</w:t>
            </w:r>
          </w:p>
          <w:p w14:paraId="0BB3584B" w14:textId="77777777" w:rsidR="00B558C0" w:rsidRDefault="00B558C0" w:rsidP="00B558C0">
            <w:pPr>
              <w:rPr>
                <w:b w:val="0"/>
                <w:noProof/>
              </w:rPr>
            </w:pPr>
          </w:p>
          <w:p w14:paraId="4142A75E" w14:textId="3712886D" w:rsidR="00B558C0" w:rsidRDefault="00B558C0" w:rsidP="00B558C0">
            <w:pPr>
              <w:pStyle w:val="Prrafodelista"/>
              <w:numPr>
                <w:ilvl w:val="0"/>
                <w:numId w:val="1"/>
              </w:numPr>
              <w:rPr>
                <w:bCs/>
                <w:noProof/>
              </w:rPr>
            </w:pPr>
            <w:r>
              <w:rPr>
                <w:bCs/>
                <w:noProof/>
              </w:rPr>
              <w:t>Descripción General del Manual</w:t>
            </w:r>
          </w:p>
          <w:p w14:paraId="6369AD25" w14:textId="72D4C7AA" w:rsidR="00A22CE7" w:rsidRPr="00A22CE7" w:rsidRDefault="00A22CE7" w:rsidP="003077A6">
            <w:pPr>
              <w:ind w:left="360"/>
              <w:rPr>
                <w:b w:val="0"/>
                <w:noProof/>
              </w:rPr>
            </w:pPr>
            <w:r w:rsidRPr="00A22CE7">
              <w:rPr>
                <w:b w:val="0"/>
                <w:noProof/>
              </w:rPr>
              <w:t>En este manual, se explicará cómo instalar y utilizar la calculadora de Hamming, con ejemplos prácticos que guían al usuario paso a paso en el proceso de codificación.</w:t>
            </w:r>
          </w:p>
          <w:p w14:paraId="7F166CED" w14:textId="77777777" w:rsidR="00B558C0" w:rsidRDefault="00B558C0" w:rsidP="00B558C0">
            <w:pPr>
              <w:rPr>
                <w:b w:val="0"/>
                <w:bCs/>
                <w:noProof/>
              </w:rPr>
            </w:pPr>
          </w:p>
          <w:p w14:paraId="0D472790" w14:textId="29387232" w:rsidR="00A22CE7" w:rsidRDefault="00A22CE7" w:rsidP="00A22CE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Descripción Detallada de Uso:</w:t>
            </w:r>
          </w:p>
          <w:p w14:paraId="09D7C1C3" w14:textId="26D9A8D5" w:rsidR="00A22CE7" w:rsidRPr="00A22CE7" w:rsidRDefault="00B50708" w:rsidP="00B50708">
            <w:pPr>
              <w:pStyle w:val="Prrafodelista"/>
              <w:ind w:left="360"/>
              <w:rPr>
                <w:noProof/>
              </w:rPr>
            </w:pPr>
            <w:r>
              <w:rPr>
                <w:noProof/>
                <w:u w:val="single"/>
              </w:rPr>
              <w:t xml:space="preserve">1. </w:t>
            </w:r>
            <w:r w:rsidR="00A22CE7">
              <w:rPr>
                <w:noProof/>
                <w:u w:val="single"/>
              </w:rPr>
              <w:t>Acceso a la Calculadora de Hamming</w:t>
            </w:r>
          </w:p>
          <w:p w14:paraId="04FF2387" w14:textId="01EF08EB" w:rsidR="003077A6" w:rsidRDefault="003077A6" w:rsidP="003077A6">
            <w:pPr>
              <w:ind w:left="360"/>
              <w:rPr>
                <w:b w:val="0"/>
                <w:bCs/>
                <w:noProof/>
                <w:lang w:val="es-AR"/>
              </w:rPr>
            </w:pPr>
            <w:r w:rsidRPr="003077A6">
              <w:rPr>
                <w:b w:val="0"/>
                <w:bCs/>
                <w:noProof/>
                <w:lang w:val="es-AR"/>
              </w:rPr>
              <w:drawing>
                <wp:anchor distT="0" distB="0" distL="114300" distR="114300" simplePos="0" relativeHeight="251654144" behindDoc="0" locked="0" layoutInCell="1" allowOverlap="1" wp14:anchorId="2D4D7360" wp14:editId="0F35686B">
                  <wp:simplePos x="0" y="0"/>
                  <wp:positionH relativeFrom="column">
                    <wp:posOffset>3109153</wp:posOffset>
                  </wp:positionH>
                  <wp:positionV relativeFrom="paragraph">
                    <wp:posOffset>589915</wp:posOffset>
                  </wp:positionV>
                  <wp:extent cx="3140710" cy="2973070"/>
                  <wp:effectExtent l="76200" t="76200" r="135890" b="132080"/>
                  <wp:wrapThrough wrapText="bothSides">
                    <wp:wrapPolygon edited="0">
                      <wp:start x="-262" y="-554"/>
                      <wp:lineTo x="-524" y="-415"/>
                      <wp:lineTo x="-524" y="21729"/>
                      <wp:lineTo x="-262" y="22421"/>
                      <wp:lineTo x="22142" y="22421"/>
                      <wp:lineTo x="22404" y="21729"/>
                      <wp:lineTo x="22404" y="1799"/>
                      <wp:lineTo x="22142" y="-277"/>
                      <wp:lineTo x="22142" y="-554"/>
                      <wp:lineTo x="-262" y="-554"/>
                    </wp:wrapPolygon>
                  </wp:wrapThrough>
                  <wp:docPr id="5009732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973298" name=""/>
                          <pic:cNvPicPr/>
                        </pic:nvPicPr>
                        <pic:blipFill rotWithShape="1">
                          <a:blip r:embed="rId8"/>
                          <a:srcRect l="1716" t="1320" r="1445"/>
                          <a:stretch/>
                        </pic:blipFill>
                        <pic:spPr bwMode="auto">
                          <a:xfrm>
                            <a:off x="0" y="0"/>
                            <a:ext cx="3140710" cy="29730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077A6">
              <w:rPr>
                <w:b w:val="0"/>
                <w:bCs/>
                <w:noProof/>
                <w:lang w:val="es-AR"/>
              </w:rPr>
              <w:t>Para comenzar, asegúrate de tener acceso a</w:t>
            </w:r>
            <w:r>
              <w:rPr>
                <w:b w:val="0"/>
                <w:bCs/>
                <w:noProof/>
                <w:lang w:val="es-AR"/>
              </w:rPr>
              <w:t xml:space="preserve"> la</w:t>
            </w:r>
            <w:r w:rsidRPr="003077A6">
              <w:rPr>
                <w:b w:val="0"/>
                <w:bCs/>
                <w:noProof/>
                <w:lang w:val="es-AR"/>
              </w:rPr>
              <w:t xml:space="preserve"> página web donde se encuentra alojada la calculadora. Al ingresar, visualizarás una interfaz como la siguiente:</w:t>
            </w:r>
            <w:r>
              <w:rPr>
                <w:b w:val="0"/>
                <w:bCs/>
                <w:noProof/>
                <w:lang w:val="es-AR"/>
              </w:rPr>
              <w:t xml:space="preserve"> </w:t>
            </w:r>
          </w:p>
          <w:p w14:paraId="414B7D08" w14:textId="44ECAF09" w:rsidR="003077A6" w:rsidRDefault="003077A6" w:rsidP="003077A6">
            <w:pPr>
              <w:ind w:left="360"/>
              <w:rPr>
                <w:b w:val="0"/>
                <w:bCs/>
                <w:noProof/>
                <w:lang w:val="es-AR"/>
              </w:rPr>
            </w:pPr>
          </w:p>
          <w:p w14:paraId="01C6A6EB" w14:textId="77777777" w:rsidR="003077A6" w:rsidRPr="003077A6" w:rsidRDefault="003077A6" w:rsidP="003077A6">
            <w:pPr>
              <w:ind w:left="360"/>
              <w:rPr>
                <w:b w:val="0"/>
                <w:bCs/>
                <w:noProof/>
                <w:lang w:val="es-AR"/>
              </w:rPr>
            </w:pPr>
          </w:p>
          <w:p w14:paraId="3ABAF116" w14:textId="01CA76F5" w:rsidR="003077A6" w:rsidRDefault="003077A6" w:rsidP="003077A6">
            <w:pPr>
              <w:pStyle w:val="Prrafodelista"/>
              <w:numPr>
                <w:ilvl w:val="0"/>
                <w:numId w:val="5"/>
              </w:numPr>
              <w:rPr>
                <w:b w:val="0"/>
                <w:bCs/>
                <w:noProof/>
                <w:lang w:val="es-AR"/>
              </w:rPr>
            </w:pPr>
            <w:r w:rsidRPr="003077A6">
              <w:rPr>
                <w:bCs/>
                <w:noProof/>
                <w:lang w:val="es-AR"/>
              </w:rPr>
              <w:t>Primera sección:</w:t>
            </w:r>
            <w:r w:rsidRPr="003077A6">
              <w:rPr>
                <w:b w:val="0"/>
                <w:bCs/>
                <w:noProof/>
                <w:lang w:val="es-AR"/>
              </w:rPr>
              <w:t xml:space="preserve"> Permite codificar una secuencia binaria.</w:t>
            </w:r>
          </w:p>
          <w:p w14:paraId="44D60275" w14:textId="77777777" w:rsidR="003077A6" w:rsidRPr="003077A6" w:rsidRDefault="003077A6" w:rsidP="003077A6">
            <w:pPr>
              <w:pStyle w:val="Prrafodelista"/>
              <w:rPr>
                <w:b w:val="0"/>
                <w:bCs/>
                <w:noProof/>
                <w:lang w:val="es-AR"/>
              </w:rPr>
            </w:pPr>
          </w:p>
          <w:p w14:paraId="5520E601" w14:textId="5174A1D4" w:rsidR="003077A6" w:rsidRPr="003077A6" w:rsidRDefault="003077A6" w:rsidP="003077A6">
            <w:pPr>
              <w:pStyle w:val="Prrafodelista"/>
              <w:numPr>
                <w:ilvl w:val="0"/>
                <w:numId w:val="5"/>
              </w:numPr>
              <w:rPr>
                <w:b w:val="0"/>
                <w:bCs/>
                <w:noProof/>
              </w:rPr>
            </w:pPr>
            <w:r w:rsidRPr="003077A6">
              <w:rPr>
                <w:bCs/>
                <w:noProof/>
                <w:lang w:val="es-AR"/>
              </w:rPr>
              <w:t>Segunda sección:</w:t>
            </w:r>
            <w:r w:rsidRPr="003077A6">
              <w:rPr>
                <w:b w:val="0"/>
                <w:bCs/>
                <w:noProof/>
                <w:lang w:val="es-AR"/>
              </w:rPr>
              <w:t xml:space="preserve"> Permite detectar errores en un código Hamming </w:t>
            </w:r>
            <w:r>
              <w:rPr>
                <w:b w:val="0"/>
                <w:bCs/>
                <w:noProof/>
                <w:lang w:val="es-AR"/>
              </w:rPr>
              <w:t>y corregirlos</w:t>
            </w:r>
            <w:r w:rsidRPr="003077A6">
              <w:rPr>
                <w:b w:val="0"/>
                <w:bCs/>
                <w:noProof/>
                <w:lang w:val="es-AR"/>
              </w:rPr>
              <w:t>.</w:t>
            </w:r>
          </w:p>
          <w:p w14:paraId="08F85052" w14:textId="77777777" w:rsidR="00B558C0" w:rsidRPr="00B558C0" w:rsidRDefault="00B558C0" w:rsidP="00DF027C">
            <w:pPr>
              <w:rPr>
                <w:b w:val="0"/>
                <w:bCs/>
                <w:noProof/>
              </w:rPr>
            </w:pPr>
          </w:p>
          <w:p w14:paraId="0193F3C4" w14:textId="22EB01E5" w:rsidR="00DF027C" w:rsidRDefault="00DF027C" w:rsidP="00DF027C">
            <w:pPr>
              <w:pStyle w:val="Contenido"/>
              <w:rPr>
                <w:noProof/>
              </w:rPr>
            </w:pPr>
          </w:p>
        </w:tc>
      </w:tr>
      <w:tr w:rsidR="00DF027C" w14:paraId="4EB6496F" w14:textId="77777777" w:rsidTr="003077A6">
        <w:trPr>
          <w:trHeight w:val="70"/>
        </w:trPr>
        <w:tc>
          <w:tcPr>
            <w:tcW w:w="9999" w:type="dxa"/>
            <w:shd w:val="clear" w:color="auto" w:fill="auto"/>
            <w:vAlign w:val="center"/>
          </w:tcPr>
          <w:p w14:paraId="7D58B21F" w14:textId="46362702" w:rsidR="00DF027C" w:rsidRPr="00DF027C" w:rsidRDefault="00DF027C" w:rsidP="003077A6">
            <w:pPr>
              <w:pStyle w:val="Textodestacado"/>
              <w:rPr>
                <w:noProof/>
              </w:rPr>
            </w:pPr>
          </w:p>
        </w:tc>
      </w:tr>
      <w:tr w:rsidR="00DF027C" w14:paraId="3A1BAB17" w14:textId="77777777" w:rsidTr="00DF027C">
        <w:trPr>
          <w:trHeight w:val="5931"/>
        </w:trPr>
        <w:tc>
          <w:tcPr>
            <w:tcW w:w="9999" w:type="dxa"/>
          </w:tcPr>
          <w:p w14:paraId="71D1F209" w14:textId="3BC458CB" w:rsidR="003077A6" w:rsidRPr="00A22CE7" w:rsidRDefault="00B50708" w:rsidP="00B50708">
            <w:pPr>
              <w:pStyle w:val="Prrafodelista"/>
              <w:ind w:hanging="332"/>
              <w:rPr>
                <w:noProof/>
              </w:rPr>
            </w:pPr>
            <w:r>
              <w:rPr>
                <w:noProof/>
                <w:u w:val="single"/>
              </w:rPr>
              <w:lastRenderedPageBreak/>
              <w:t>2.</w:t>
            </w:r>
            <w:r w:rsidR="003077A6" w:rsidRPr="00B50708">
              <w:rPr>
                <w:noProof/>
                <w:u w:val="single"/>
              </w:rPr>
              <w:t>Codificación de una Secuencia Binaria</w:t>
            </w:r>
            <w:r>
              <w:rPr>
                <w:noProof/>
                <w:u w:val="single"/>
              </w:rPr>
              <w:t>.</w:t>
            </w:r>
          </w:p>
          <w:p w14:paraId="1D416209" w14:textId="4CCB6B2D" w:rsidR="00FC385F" w:rsidRDefault="003077A6" w:rsidP="00B50708">
            <w:pPr>
              <w:pStyle w:val="Contenido"/>
              <w:ind w:left="388"/>
              <w:rPr>
                <w:iCs/>
                <w:noProof/>
                <w:szCs w:val="18"/>
                <w:lang w:val="es-AR"/>
              </w:rPr>
            </w:pPr>
            <w:r w:rsidRPr="003077A6">
              <w:rPr>
                <w:iCs/>
                <w:noProof/>
                <w:szCs w:val="18"/>
                <w:lang w:val="es-AR"/>
              </w:rPr>
              <w:t xml:space="preserve">La primera </w:t>
            </w:r>
            <w:r>
              <w:rPr>
                <w:iCs/>
                <w:noProof/>
                <w:szCs w:val="18"/>
                <w:lang w:val="es-AR"/>
              </w:rPr>
              <w:t>sección</w:t>
            </w:r>
            <w:r w:rsidRPr="003077A6">
              <w:rPr>
                <w:iCs/>
                <w:noProof/>
                <w:szCs w:val="18"/>
                <w:lang w:val="es-AR"/>
              </w:rPr>
              <w:t xml:space="preserve"> de la calculadora permite transformar una secuencia binaria de datos en un código Hamming. Sigue los pasos descritos a continuación:</w:t>
            </w:r>
          </w:p>
          <w:p w14:paraId="017A6751" w14:textId="32DB686D" w:rsidR="003077A6" w:rsidRPr="003077A6" w:rsidRDefault="00FC385F" w:rsidP="00B50708">
            <w:pPr>
              <w:pStyle w:val="Contenido"/>
              <w:ind w:left="388"/>
              <w:rPr>
                <w:iCs/>
                <w:noProof/>
                <w:szCs w:val="18"/>
                <w:lang w:val="es-AR"/>
              </w:rPr>
            </w:pPr>
            <w:r w:rsidRPr="00B50708">
              <w:rPr>
                <w:iCs/>
                <w:noProof/>
                <w:szCs w:val="18"/>
                <w:lang w:val="es-AR"/>
              </w:rPr>
              <w:drawing>
                <wp:anchor distT="0" distB="0" distL="114300" distR="114300" simplePos="0" relativeHeight="251671552" behindDoc="0" locked="0" layoutInCell="1" allowOverlap="1" wp14:anchorId="5D6DC928" wp14:editId="5CC1E581">
                  <wp:simplePos x="0" y="0"/>
                  <wp:positionH relativeFrom="column">
                    <wp:posOffset>2911313</wp:posOffset>
                  </wp:positionH>
                  <wp:positionV relativeFrom="paragraph">
                    <wp:posOffset>389255</wp:posOffset>
                  </wp:positionV>
                  <wp:extent cx="3211195" cy="2253615"/>
                  <wp:effectExtent l="76200" t="76200" r="141605" b="127635"/>
                  <wp:wrapThrough wrapText="bothSides">
                    <wp:wrapPolygon edited="0">
                      <wp:start x="-256" y="-730"/>
                      <wp:lineTo x="-513" y="-548"/>
                      <wp:lineTo x="-513" y="21910"/>
                      <wp:lineTo x="-256" y="22641"/>
                      <wp:lineTo x="22168" y="22641"/>
                      <wp:lineTo x="22424" y="20085"/>
                      <wp:lineTo x="22424" y="2374"/>
                      <wp:lineTo x="22168" y="-365"/>
                      <wp:lineTo x="22168" y="-730"/>
                      <wp:lineTo x="-256" y="-730"/>
                    </wp:wrapPolygon>
                  </wp:wrapThrough>
                  <wp:docPr id="1555459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4591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22536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0708">
              <w:rPr>
                <w:iCs/>
                <w:noProof/>
                <w:szCs w:val="18"/>
                <w:lang w:val="es-AR"/>
              </w:rPr>
              <w:br/>
            </w:r>
          </w:p>
          <w:p w14:paraId="4FDA3D8E" w14:textId="104B8FE1" w:rsidR="003077A6" w:rsidRPr="003077A6" w:rsidRDefault="003077A6" w:rsidP="00B50708">
            <w:pPr>
              <w:pStyle w:val="Contenid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Paso 2.1: Ingresar la secuencia binaria</w:t>
            </w:r>
          </w:p>
          <w:p w14:paraId="02785419" w14:textId="337ADB19" w:rsidR="003077A6" w:rsidRPr="003077A6" w:rsidRDefault="00D34AF8" w:rsidP="00B50708">
            <w:pPr>
              <w:pStyle w:val="Contenido"/>
              <w:numPr>
                <w:ilvl w:val="0"/>
                <w:numId w:val="6"/>
              </w:numPr>
              <w:ind w:left="720" w:hanging="332"/>
              <w:rPr>
                <w:iCs/>
                <w:noProof/>
                <w:sz w:val="24"/>
                <w:szCs w:val="16"/>
                <w:lang w:val="es-AR"/>
              </w:rPr>
            </w:pPr>
            <w:r>
              <w:rPr>
                <w:iCs/>
                <w:noProof/>
                <w:sz w:val="24"/>
                <w:szCs w:val="16"/>
                <w:lang w:val="es-AR"/>
              </w:rPr>
              <w:t>Localiza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 xml:space="preserve"> el campo</w:t>
            </w:r>
            <w:r>
              <w:rPr>
                <w:iCs/>
                <w:noProof/>
                <w:sz w:val="24"/>
                <w:szCs w:val="16"/>
                <w:lang w:val="es-AR"/>
              </w:rPr>
              <w:t xml:space="preserve"> de texto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 xml:space="preserve"> </w:t>
            </w:r>
            <w:r w:rsidR="003077A6" w:rsidRPr="003077A6">
              <w:rPr>
                <w:i/>
                <w:iCs/>
                <w:noProof/>
                <w:sz w:val="24"/>
                <w:szCs w:val="16"/>
                <w:lang w:val="es-AR"/>
              </w:rPr>
              <w:t>"Ingrese la secuencia binaria de datos"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5D3EE40D" w14:textId="77777777" w:rsidR="003077A6" w:rsidRPr="003077A6" w:rsidRDefault="003077A6" w:rsidP="00B92C5D">
            <w:pPr>
              <w:pStyle w:val="Contenido"/>
              <w:numPr>
                <w:ilvl w:val="0"/>
                <w:numId w:val="6"/>
              </w:numPr>
              <w:spacing w:line="240" w:lineRule="auto"/>
              <w:ind w:left="720" w:hanging="332"/>
              <w:rPr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iCs/>
                <w:noProof/>
                <w:sz w:val="24"/>
                <w:szCs w:val="16"/>
                <w:lang w:val="es-AR"/>
              </w:rPr>
              <w:t>Escribe la secuencia binaria que deseas codificar.</w:t>
            </w:r>
          </w:p>
          <w:p w14:paraId="5523473E" w14:textId="77777777" w:rsidR="00D42484" w:rsidRDefault="00D42484" w:rsidP="00B92C5D">
            <w:pPr>
              <w:pStyle w:val="Contenido"/>
              <w:spacing w:line="240" w:lineRule="aut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4B77AEEA" w14:textId="77777777" w:rsidR="00D42484" w:rsidRDefault="00D42484" w:rsidP="00B92C5D">
            <w:pPr>
              <w:pStyle w:val="Contenido"/>
              <w:spacing w:line="240" w:lineRule="aut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0A77B270" w14:textId="77777777" w:rsidR="00D42484" w:rsidRDefault="00D42484" w:rsidP="00B92C5D">
            <w:pPr>
              <w:pStyle w:val="Contenido"/>
              <w:spacing w:line="240" w:lineRule="aut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35C52E06" w14:textId="77777777" w:rsidR="00B92C5D" w:rsidRDefault="00B92C5D" w:rsidP="00B92C5D">
            <w:pPr>
              <w:pStyle w:val="Contenido"/>
              <w:spacing w:line="240" w:lineRule="auto"/>
              <w:ind w:left="1440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6154C538" w14:textId="77777777" w:rsidR="00D34AF8" w:rsidRDefault="00D34AF8" w:rsidP="00B92C5D">
            <w:pPr>
              <w:pStyle w:val="Contenido"/>
              <w:spacing w:line="240" w:lineRule="auto"/>
              <w:ind w:left="1440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14CE31F3" w14:textId="77777777" w:rsidR="00D34AF8" w:rsidRDefault="00D34AF8" w:rsidP="00B92C5D">
            <w:pPr>
              <w:pStyle w:val="Contenido"/>
              <w:spacing w:line="240" w:lineRule="auto"/>
              <w:ind w:left="1440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644FAC12" w14:textId="77777777" w:rsidR="00D34AF8" w:rsidRDefault="00D34AF8" w:rsidP="00B92C5D">
            <w:pPr>
              <w:pStyle w:val="Contenido"/>
              <w:spacing w:line="240" w:lineRule="auto"/>
              <w:ind w:left="1440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696A4A76" w14:textId="59C6AC19" w:rsidR="00D42484" w:rsidRPr="003077A6" w:rsidRDefault="00D42484" w:rsidP="00B92C5D">
            <w:pPr>
              <w:pStyle w:val="Contenido"/>
              <w:spacing w:line="240" w:lineRule="auto"/>
              <w:ind w:left="1440"/>
              <w:rPr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Nota:</w:t>
            </w:r>
            <w:r w:rsidRPr="003077A6">
              <w:rPr>
                <w:iCs/>
                <w:noProof/>
                <w:sz w:val="24"/>
                <w:szCs w:val="16"/>
                <w:lang w:val="es-AR"/>
              </w:rPr>
              <w:t xml:space="preserve"> La secuencia debe estar formada </w:t>
            </w:r>
            <w:r>
              <w:rPr>
                <w:iCs/>
                <w:noProof/>
                <w:sz w:val="24"/>
                <w:szCs w:val="16"/>
                <w:lang w:val="es-AR"/>
              </w:rPr>
              <w:t>ú</w:t>
            </w:r>
            <w:r w:rsidRPr="003077A6">
              <w:rPr>
                <w:iCs/>
                <w:noProof/>
                <w:sz w:val="24"/>
                <w:szCs w:val="16"/>
                <w:lang w:val="es-AR"/>
              </w:rPr>
              <w:t>nicamente por números 0 y 1.</w:t>
            </w:r>
          </w:p>
          <w:p w14:paraId="2DB77CB1" w14:textId="14114224" w:rsidR="00D42484" w:rsidRDefault="00D42484" w:rsidP="00B92C5D">
            <w:pPr>
              <w:pStyle w:val="Contenido"/>
              <w:spacing w:line="240" w:lineRule="auto"/>
              <w:ind w:left="1440"/>
              <w:rPr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iCs/>
                <w:noProof/>
                <w:sz w:val="24"/>
                <w:szCs w:val="16"/>
                <w:lang w:val="es-AR"/>
              </w:rPr>
              <w:t xml:space="preserve">Ejemplo: Escribe </w:t>
            </w:r>
            <w:r>
              <w:rPr>
                <w:iCs/>
                <w:noProof/>
                <w:sz w:val="24"/>
                <w:szCs w:val="16"/>
                <w:lang w:val="es-AR"/>
              </w:rPr>
              <w:t>1001</w:t>
            </w:r>
            <w:r w:rsidRPr="003077A6">
              <w:rPr>
                <w:iCs/>
                <w:noProof/>
                <w:sz w:val="24"/>
                <w:szCs w:val="16"/>
                <w:lang w:val="es-AR"/>
              </w:rPr>
              <w:t xml:space="preserve"> si esta es la secuencia que deseas codificar.</w:t>
            </w:r>
          </w:p>
          <w:p w14:paraId="212B28E0" w14:textId="77777777" w:rsidR="00FC385F" w:rsidRPr="003077A6" w:rsidRDefault="00FC385F" w:rsidP="00B92C5D">
            <w:pPr>
              <w:pStyle w:val="Contenido"/>
              <w:spacing w:line="240" w:lineRule="auto"/>
              <w:ind w:left="144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074050B0" w14:textId="77777777" w:rsidR="00D42484" w:rsidRDefault="00D42484" w:rsidP="00B50708">
            <w:pPr>
              <w:pStyle w:val="Contenid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19B5DA9C" w14:textId="36D99B30" w:rsidR="003077A6" w:rsidRPr="003077A6" w:rsidRDefault="003077A6" w:rsidP="00B50708">
            <w:pPr>
              <w:pStyle w:val="Contenid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Paso 2.2: Codificar la secuencia</w:t>
            </w:r>
          </w:p>
          <w:p w14:paraId="709052BC" w14:textId="77777777" w:rsidR="003077A6" w:rsidRPr="003077A6" w:rsidRDefault="003077A6" w:rsidP="00B50708">
            <w:pPr>
              <w:pStyle w:val="Contenido"/>
              <w:numPr>
                <w:ilvl w:val="0"/>
                <w:numId w:val="7"/>
              </w:numPr>
              <w:ind w:left="1052" w:hanging="332"/>
              <w:rPr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iCs/>
                <w:noProof/>
                <w:sz w:val="24"/>
                <w:szCs w:val="16"/>
                <w:lang w:val="es-AR"/>
              </w:rPr>
              <w:t xml:space="preserve">Una vez ingresada la secuencia, haz clic en el botón </w:t>
            </w:r>
            <w:r w:rsidRPr="003077A6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"Codificar"</w:t>
            </w:r>
            <w:r w:rsidRPr="003077A6">
              <w:rPr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6BC2DBBF" w14:textId="15B483B9" w:rsidR="003077A6" w:rsidRPr="003077A6" w:rsidRDefault="003077A6" w:rsidP="00B50708">
            <w:pPr>
              <w:pStyle w:val="Contenido"/>
              <w:numPr>
                <w:ilvl w:val="0"/>
                <w:numId w:val="7"/>
              </w:numPr>
              <w:ind w:left="1052" w:hanging="332"/>
              <w:rPr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iCs/>
                <w:noProof/>
                <w:sz w:val="24"/>
                <w:szCs w:val="16"/>
                <w:lang w:val="es-AR"/>
              </w:rPr>
              <w:t>El sistema procesará automáticamente la secuencia utilizando el algoritmo de Hamming (paridad par) y generará el código Hamming correspondiente.</w:t>
            </w:r>
            <w:r w:rsidR="00D42484">
              <w:rPr>
                <w:iCs/>
                <w:noProof/>
                <w:sz w:val="24"/>
                <w:szCs w:val="16"/>
                <w:lang w:val="es-AR"/>
              </w:rPr>
              <w:br/>
            </w:r>
          </w:p>
          <w:p w14:paraId="2D752C7E" w14:textId="77777777" w:rsidR="003077A6" w:rsidRPr="003077A6" w:rsidRDefault="003077A6" w:rsidP="00B50708">
            <w:pPr>
              <w:pStyle w:val="Contenido"/>
              <w:ind w:left="720" w:hanging="332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Paso 2.3: Revisión del resultado</w:t>
            </w:r>
          </w:p>
          <w:p w14:paraId="0338AC3A" w14:textId="77777777" w:rsidR="003077A6" w:rsidRPr="003077A6" w:rsidRDefault="003077A6" w:rsidP="00B50708">
            <w:pPr>
              <w:pStyle w:val="Contenido"/>
              <w:numPr>
                <w:ilvl w:val="0"/>
                <w:numId w:val="8"/>
              </w:numPr>
              <w:ind w:left="1052" w:hanging="332"/>
              <w:rPr>
                <w:iCs/>
                <w:noProof/>
                <w:sz w:val="24"/>
                <w:szCs w:val="16"/>
                <w:lang w:val="es-AR"/>
              </w:rPr>
            </w:pPr>
            <w:r w:rsidRPr="003077A6">
              <w:rPr>
                <w:iCs/>
                <w:noProof/>
                <w:sz w:val="24"/>
                <w:szCs w:val="16"/>
                <w:lang w:val="es-AR"/>
              </w:rPr>
              <w:t>El código Hamming generado se mostrará en pantalla como resultado.</w:t>
            </w:r>
          </w:p>
          <w:p w14:paraId="3033E75E" w14:textId="0FA13D26" w:rsidR="003077A6" w:rsidRDefault="00D42484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  <w:r>
              <w:rPr>
                <w:iCs/>
                <w:noProof/>
                <w:sz w:val="24"/>
                <w:szCs w:val="16"/>
                <w:lang w:val="es-AR"/>
              </w:rPr>
              <w:t>E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 xml:space="preserve">jemplo: Si ingresaste </w:t>
            </w:r>
            <w:r>
              <w:rPr>
                <w:iCs/>
                <w:noProof/>
                <w:sz w:val="24"/>
                <w:szCs w:val="16"/>
                <w:lang w:val="es-AR"/>
              </w:rPr>
              <w:t>1001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>, el sistema genera</w:t>
            </w:r>
            <w:r>
              <w:rPr>
                <w:iCs/>
                <w:noProof/>
                <w:sz w:val="24"/>
                <w:szCs w:val="16"/>
                <w:lang w:val="es-AR"/>
              </w:rPr>
              <w:t>rá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 xml:space="preserve"> </w:t>
            </w:r>
            <w:r>
              <w:rPr>
                <w:iCs/>
                <w:noProof/>
                <w:sz w:val="24"/>
                <w:szCs w:val="16"/>
                <w:lang w:val="es-AR"/>
              </w:rPr>
              <w:t>el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 xml:space="preserve"> código </w:t>
            </w:r>
            <w:r>
              <w:rPr>
                <w:iCs/>
                <w:noProof/>
                <w:sz w:val="24"/>
                <w:szCs w:val="16"/>
                <w:lang w:val="es-AR"/>
              </w:rPr>
              <w:t>0011001</w:t>
            </w:r>
            <w:r w:rsidR="003077A6" w:rsidRPr="003077A6">
              <w:rPr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7E29D48A" w14:textId="77777777" w:rsidR="00D42484" w:rsidRDefault="00D42484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13ECAEC0" w14:textId="77777777" w:rsidR="00D42484" w:rsidRDefault="00D42484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0B95EEE2" w14:textId="77777777" w:rsidR="006B1BCB" w:rsidRDefault="006B1BCB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46E9AEAC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3624DE9B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2C6EB2F7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4A65201C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6D489B83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5BA72A21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4D3216BA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066797E1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0928E338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4EAF19F4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0914286A" w14:textId="77777777" w:rsidR="00B92C5D" w:rsidRDefault="00B92C5D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6A260354" w14:textId="77777777" w:rsidR="00D34AF8" w:rsidRDefault="00D34AF8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4D8AC4DB" w14:textId="77777777" w:rsidR="006B1BCB" w:rsidRDefault="006B1BCB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7D57C60E" w14:textId="67C128CE" w:rsidR="00D42484" w:rsidRPr="00A22CE7" w:rsidRDefault="00D42484" w:rsidP="00D42484">
            <w:pPr>
              <w:pStyle w:val="Prrafodelista"/>
              <w:ind w:hanging="332"/>
              <w:rPr>
                <w:noProof/>
              </w:rPr>
            </w:pPr>
            <w:r>
              <w:rPr>
                <w:noProof/>
                <w:u w:val="single"/>
              </w:rPr>
              <w:t>3</w:t>
            </w:r>
            <w:r>
              <w:rPr>
                <w:noProof/>
                <w:u w:val="single"/>
              </w:rPr>
              <w:t>.</w:t>
            </w:r>
            <w:r w:rsidRPr="00D42484">
              <w:rPr>
                <w:noProof/>
                <w:u w:val="single"/>
              </w:rPr>
              <w:t>Detección de Errores en un Código Hamming Recibido</w:t>
            </w:r>
          </w:p>
          <w:p w14:paraId="57A010A0" w14:textId="7240F1C0" w:rsidR="00D42484" w:rsidRDefault="006B1BCB" w:rsidP="006B1BCB">
            <w:pPr>
              <w:pStyle w:val="Contenido"/>
              <w:ind w:left="388"/>
              <w:rPr>
                <w:bCs/>
                <w:iCs/>
                <w:noProof/>
                <w:szCs w:val="18"/>
              </w:rPr>
            </w:pPr>
            <w:r w:rsidRPr="006B1BCB">
              <w:rPr>
                <w:bCs/>
                <w:iCs/>
                <w:noProof/>
                <w:szCs w:val="18"/>
              </w:rPr>
              <w:t xml:space="preserve">La segunda </w:t>
            </w:r>
            <w:r>
              <w:rPr>
                <w:bCs/>
                <w:iCs/>
                <w:noProof/>
                <w:szCs w:val="18"/>
              </w:rPr>
              <w:t>sección</w:t>
            </w:r>
            <w:r w:rsidRPr="006B1BCB">
              <w:rPr>
                <w:bCs/>
                <w:iCs/>
                <w:noProof/>
                <w:szCs w:val="18"/>
              </w:rPr>
              <w:t xml:space="preserve"> permite identificar y, </w:t>
            </w:r>
            <w:r>
              <w:rPr>
                <w:bCs/>
                <w:iCs/>
                <w:noProof/>
                <w:szCs w:val="18"/>
              </w:rPr>
              <w:t>si hay un error</w:t>
            </w:r>
            <w:r w:rsidRPr="006B1BCB">
              <w:rPr>
                <w:bCs/>
                <w:iCs/>
                <w:noProof/>
                <w:szCs w:val="18"/>
              </w:rPr>
              <w:t>, corregir</w:t>
            </w:r>
            <w:r>
              <w:rPr>
                <w:bCs/>
                <w:iCs/>
                <w:noProof/>
                <w:szCs w:val="18"/>
              </w:rPr>
              <w:t>lo</w:t>
            </w:r>
            <w:r w:rsidR="00B92C5D">
              <w:rPr>
                <w:bCs/>
                <w:iCs/>
                <w:noProof/>
                <w:szCs w:val="18"/>
              </w:rPr>
              <w:t>.</w:t>
            </w:r>
            <w:r w:rsidRPr="006B1BCB">
              <w:rPr>
                <w:bCs/>
                <w:iCs/>
                <w:noProof/>
                <w:szCs w:val="18"/>
              </w:rPr>
              <w:t xml:space="preserve"> Sigue estos pasos:</w:t>
            </w:r>
          </w:p>
          <w:p w14:paraId="13F7172D" w14:textId="40873D86" w:rsidR="00FC385F" w:rsidRDefault="00FC385F" w:rsidP="006B1BCB">
            <w:pPr>
              <w:pStyle w:val="Contenido"/>
              <w:ind w:left="388"/>
              <w:rPr>
                <w:bCs/>
                <w:iCs/>
                <w:noProof/>
                <w:szCs w:val="18"/>
              </w:rPr>
            </w:pPr>
            <w:r w:rsidRPr="00D34AF8">
              <w:rPr>
                <w:b/>
                <w:bCs/>
                <w:iCs/>
                <w:noProof/>
                <w:sz w:val="24"/>
                <w:szCs w:val="16"/>
                <w:lang w:val="es-AR"/>
              </w:rPr>
              <w:drawing>
                <wp:anchor distT="0" distB="0" distL="114300" distR="114300" simplePos="0" relativeHeight="251677696" behindDoc="0" locked="0" layoutInCell="1" allowOverlap="1" wp14:anchorId="34F3F65D" wp14:editId="748E4FEE">
                  <wp:simplePos x="0" y="0"/>
                  <wp:positionH relativeFrom="column">
                    <wp:posOffset>2896235</wp:posOffset>
                  </wp:positionH>
                  <wp:positionV relativeFrom="paragraph">
                    <wp:posOffset>149387</wp:posOffset>
                  </wp:positionV>
                  <wp:extent cx="3251835" cy="1824355"/>
                  <wp:effectExtent l="76200" t="76200" r="139065" b="137795"/>
                  <wp:wrapThrough wrapText="bothSides">
                    <wp:wrapPolygon edited="0">
                      <wp:start x="-253" y="-902"/>
                      <wp:lineTo x="-506" y="-677"/>
                      <wp:lineTo x="-506" y="22104"/>
                      <wp:lineTo x="-253" y="23006"/>
                      <wp:lineTo x="22144" y="23006"/>
                      <wp:lineTo x="22397" y="21202"/>
                      <wp:lineTo x="22397" y="2932"/>
                      <wp:lineTo x="22144" y="-451"/>
                      <wp:lineTo x="22144" y="-902"/>
                      <wp:lineTo x="-253" y="-902"/>
                    </wp:wrapPolygon>
                  </wp:wrapThrough>
                  <wp:docPr id="20907454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745473" name=""/>
                          <pic:cNvPicPr/>
                        </pic:nvPicPr>
                        <pic:blipFill rotWithShape="1">
                          <a:blip r:embed="rId10"/>
                          <a:srcRect l="2757" r="2740"/>
                          <a:stretch/>
                        </pic:blipFill>
                        <pic:spPr bwMode="auto">
                          <a:xfrm>
                            <a:off x="0" y="0"/>
                            <a:ext cx="3251835" cy="18243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C24684" w14:textId="72EAC52E" w:rsidR="00D34AF8" w:rsidRDefault="00D34AF8" w:rsidP="00B92C5D">
            <w:pPr>
              <w:pStyle w:val="Contenido"/>
              <w:ind w:left="388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4AFDD947" w14:textId="7A2BFB65" w:rsidR="00B92C5D" w:rsidRPr="00B92C5D" w:rsidRDefault="00B92C5D" w:rsidP="00B92C5D">
            <w:pPr>
              <w:pStyle w:val="Contenido"/>
              <w:ind w:left="388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Paso 3.1: Ingresar el código Hamming recibido</w:t>
            </w:r>
          </w:p>
          <w:p w14:paraId="0785461F" w14:textId="282FD61C" w:rsidR="00B92C5D" w:rsidRPr="00B92C5D" w:rsidRDefault="00B92C5D" w:rsidP="00B92C5D">
            <w:pPr>
              <w:pStyle w:val="Contenido"/>
              <w:numPr>
                <w:ilvl w:val="0"/>
                <w:numId w:val="11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Localiza el campo de </w:t>
            </w:r>
            <w:r w:rsidRPr="00B92C5D">
              <w:rPr>
                <w:bCs/>
                <w:i/>
                <w:iCs/>
                <w:noProof/>
                <w:sz w:val="24"/>
                <w:szCs w:val="16"/>
                <w:lang w:val="es-AR"/>
              </w:rPr>
              <w:t>"Ingrese el código Hamming recibido"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1EDFD820" w14:textId="77777777" w:rsidR="00B92C5D" w:rsidRPr="00B92C5D" w:rsidRDefault="00B92C5D" w:rsidP="00B92C5D">
            <w:pPr>
              <w:pStyle w:val="Contenido"/>
              <w:numPr>
                <w:ilvl w:val="0"/>
                <w:numId w:val="11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Escribe el código Hamming que deseas analizar.</w:t>
            </w:r>
          </w:p>
          <w:p w14:paraId="7CDC3191" w14:textId="77777777" w:rsidR="00D34AF8" w:rsidRDefault="00D34AF8" w:rsidP="00D34AF8">
            <w:pPr>
              <w:pStyle w:val="Contenido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43D9D2B1" w14:textId="77777777" w:rsidR="00D34AF8" w:rsidRDefault="00D34AF8" w:rsidP="00D34AF8">
            <w:pPr>
              <w:pStyle w:val="Contenido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</w:p>
          <w:p w14:paraId="311416E7" w14:textId="3822A17D" w:rsidR="00B92C5D" w:rsidRPr="00B92C5D" w:rsidRDefault="00B92C5D" w:rsidP="00D34AF8">
            <w:pPr>
              <w:pStyle w:val="Contenido"/>
              <w:ind w:left="720"/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Nota: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 Este debe ser un código generado previamente por un algoritmo de Hamming con paridad par.</w:t>
            </w:r>
            <w:r w:rsidR="00D34AF8">
              <w:rPr>
                <w:bCs/>
                <w:iCs/>
                <w:noProof/>
                <w:sz w:val="24"/>
                <w:szCs w:val="16"/>
                <w:lang w:val="es-AR"/>
              </w:rPr>
              <w:t xml:space="preserve"> 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Ejemplo: Ingresa </w:t>
            </w:r>
            <w:r w:rsidR="00D34AF8" w:rsidRPr="00D34AF8">
              <w:rPr>
                <w:bCs/>
                <w:iCs/>
                <w:noProof/>
                <w:sz w:val="24"/>
                <w:szCs w:val="16"/>
                <w:lang w:val="es-AR"/>
              </w:rPr>
              <w:t>01011101011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.</w:t>
            </w:r>
            <w:r w:rsidR="00D34AF8">
              <w:rPr>
                <w:bCs/>
                <w:iCs/>
                <w:noProof/>
                <w:sz w:val="24"/>
                <w:szCs w:val="16"/>
                <w:lang w:val="es-AR"/>
              </w:rPr>
              <w:br/>
            </w:r>
          </w:p>
          <w:p w14:paraId="6ABF7455" w14:textId="77777777" w:rsidR="00B92C5D" w:rsidRPr="00B92C5D" w:rsidRDefault="00B92C5D" w:rsidP="00B92C5D">
            <w:pPr>
              <w:pStyle w:val="Contenido"/>
              <w:ind w:left="388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Paso 3.2: Detectar el error</w:t>
            </w:r>
          </w:p>
          <w:p w14:paraId="4DDEC79B" w14:textId="77777777" w:rsidR="00B92C5D" w:rsidRPr="00B92C5D" w:rsidRDefault="00B92C5D" w:rsidP="00B92C5D">
            <w:pPr>
              <w:pStyle w:val="Contenido"/>
              <w:numPr>
                <w:ilvl w:val="0"/>
                <w:numId w:val="12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Haz clic en el botón </w:t>
            </w:r>
            <w:r w:rsidRPr="00B92C5D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"Detectar error"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769C6045" w14:textId="2399F82D" w:rsidR="00B92C5D" w:rsidRPr="00B92C5D" w:rsidRDefault="00B92C5D" w:rsidP="00B92C5D">
            <w:pPr>
              <w:pStyle w:val="Contenido"/>
              <w:numPr>
                <w:ilvl w:val="0"/>
                <w:numId w:val="12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El sistema analizará el código recibido y detectará si hay algún error en los bits.</w:t>
            </w:r>
            <w:r w:rsidR="00D34AF8">
              <w:rPr>
                <w:bCs/>
                <w:iCs/>
                <w:noProof/>
                <w:sz w:val="24"/>
                <w:szCs w:val="16"/>
                <w:lang w:val="es-AR"/>
              </w:rPr>
              <w:br/>
            </w:r>
          </w:p>
          <w:p w14:paraId="68262489" w14:textId="77777777" w:rsidR="00B92C5D" w:rsidRPr="00B92C5D" w:rsidRDefault="00B92C5D" w:rsidP="00B92C5D">
            <w:pPr>
              <w:pStyle w:val="Contenido"/>
              <w:ind w:left="388"/>
              <w:rPr>
                <w:b/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/>
                <w:bCs/>
                <w:iCs/>
                <w:noProof/>
                <w:sz w:val="24"/>
                <w:szCs w:val="16"/>
                <w:lang w:val="es-AR"/>
              </w:rPr>
              <w:t>Paso 3.3: Revisión del análisis</w:t>
            </w:r>
          </w:p>
          <w:p w14:paraId="1A548426" w14:textId="77777777" w:rsidR="00B92C5D" w:rsidRPr="00B92C5D" w:rsidRDefault="00B92C5D" w:rsidP="00B92C5D">
            <w:pPr>
              <w:pStyle w:val="Contenido"/>
              <w:numPr>
                <w:ilvl w:val="0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Si se detecta un error:</w:t>
            </w:r>
          </w:p>
          <w:p w14:paraId="375E5A41" w14:textId="77777777" w:rsidR="00B92C5D" w:rsidRPr="00B92C5D" w:rsidRDefault="00B92C5D" w:rsidP="00B92C5D">
            <w:pPr>
              <w:pStyle w:val="Contenido"/>
              <w:numPr>
                <w:ilvl w:val="1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El sistema indicará la posición exacta del bit alterado.</w:t>
            </w:r>
          </w:p>
          <w:p w14:paraId="39B94F26" w14:textId="7F4E2F2B" w:rsidR="00B92C5D" w:rsidRPr="00B92C5D" w:rsidRDefault="00B92C5D" w:rsidP="00B92C5D">
            <w:pPr>
              <w:pStyle w:val="Contenido"/>
              <w:numPr>
                <w:ilvl w:val="1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Ejemplo: "Error detectado en la posición </w:t>
            </w:r>
            <w:r w:rsidR="00D34AF8">
              <w:rPr>
                <w:bCs/>
                <w:iCs/>
                <w:noProof/>
                <w:sz w:val="24"/>
                <w:szCs w:val="16"/>
                <w:lang w:val="es-AR"/>
              </w:rPr>
              <w:t>8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 del código".</w:t>
            </w:r>
          </w:p>
          <w:p w14:paraId="151E2EFD" w14:textId="77777777" w:rsidR="00B92C5D" w:rsidRPr="00B92C5D" w:rsidRDefault="00B92C5D" w:rsidP="00B92C5D">
            <w:pPr>
              <w:pStyle w:val="Contenido"/>
              <w:numPr>
                <w:ilvl w:val="0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Si el error es corregible:</w:t>
            </w:r>
          </w:p>
          <w:p w14:paraId="41FD4CA4" w14:textId="77777777" w:rsidR="00B92C5D" w:rsidRPr="00B92C5D" w:rsidRDefault="00B92C5D" w:rsidP="00B92C5D">
            <w:pPr>
              <w:pStyle w:val="Contenido"/>
              <w:numPr>
                <w:ilvl w:val="1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El sistema corregirá el bit afectado y mostrará el código Hamming corregido.</w:t>
            </w:r>
          </w:p>
          <w:p w14:paraId="2D721A47" w14:textId="62FFD45F" w:rsidR="00B92C5D" w:rsidRPr="00B92C5D" w:rsidRDefault="00B92C5D" w:rsidP="00B92C5D">
            <w:pPr>
              <w:pStyle w:val="Contenido"/>
              <w:numPr>
                <w:ilvl w:val="1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Ejemplo: De </w:t>
            </w:r>
            <w:r w:rsidR="00D34AF8" w:rsidRPr="00D34AF8">
              <w:rPr>
                <w:bCs/>
                <w:iCs/>
                <w:noProof/>
                <w:sz w:val="24"/>
                <w:szCs w:val="16"/>
                <w:lang w:val="es-AR"/>
              </w:rPr>
              <w:t>01011101011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, el código corregido </w:t>
            </w:r>
            <w:r w:rsidR="00D34AF8">
              <w:rPr>
                <w:bCs/>
                <w:iCs/>
                <w:noProof/>
                <w:sz w:val="24"/>
                <w:szCs w:val="16"/>
                <w:lang w:val="es-AR"/>
              </w:rPr>
              <w:t>será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 </w:t>
            </w:r>
            <w:r w:rsidR="00D34AF8" w:rsidRPr="00D34AF8">
              <w:rPr>
                <w:b/>
                <w:bCs/>
                <w:iCs/>
                <w:noProof/>
                <w:sz w:val="24"/>
                <w:szCs w:val="16"/>
              </w:rPr>
              <w:t>010111010111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0D66E273" w14:textId="77777777" w:rsidR="00B92C5D" w:rsidRPr="00B92C5D" w:rsidRDefault="00B92C5D" w:rsidP="00B92C5D">
            <w:pPr>
              <w:pStyle w:val="Contenido"/>
              <w:numPr>
                <w:ilvl w:val="0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Si no se detectan errores:</w:t>
            </w:r>
          </w:p>
          <w:p w14:paraId="3F0A0249" w14:textId="7E9CAF87" w:rsidR="00B92C5D" w:rsidRPr="00B92C5D" w:rsidRDefault="00B92C5D" w:rsidP="00B92C5D">
            <w:pPr>
              <w:pStyle w:val="Contenido"/>
              <w:numPr>
                <w:ilvl w:val="1"/>
                <w:numId w:val="13"/>
              </w:numPr>
              <w:rPr>
                <w:bCs/>
                <w:iCs/>
                <w:noProof/>
                <w:sz w:val="24"/>
                <w:szCs w:val="16"/>
                <w:lang w:val="es-AR"/>
              </w:rPr>
            </w:pP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 xml:space="preserve">Se mostrará un mensaje indicando que </w:t>
            </w:r>
            <w:r w:rsidR="00D34AF8">
              <w:rPr>
                <w:bCs/>
                <w:iCs/>
                <w:noProof/>
                <w:sz w:val="24"/>
                <w:szCs w:val="16"/>
                <w:lang w:val="es-AR"/>
              </w:rPr>
              <w:t>no se detectaron erorres en el codigo</w:t>
            </w:r>
            <w:r w:rsidRPr="00B92C5D">
              <w:rPr>
                <w:bCs/>
                <w:iCs/>
                <w:noProof/>
                <w:sz w:val="24"/>
                <w:szCs w:val="16"/>
                <w:lang w:val="es-AR"/>
              </w:rPr>
              <w:t>.</w:t>
            </w:r>
          </w:p>
          <w:p w14:paraId="1F2C9978" w14:textId="46C43448" w:rsidR="00B92C5D" w:rsidRPr="006B1BCB" w:rsidRDefault="00B92C5D" w:rsidP="006B1BCB">
            <w:pPr>
              <w:pStyle w:val="Contenido"/>
              <w:ind w:left="388"/>
              <w:rPr>
                <w:bCs/>
                <w:iCs/>
                <w:noProof/>
                <w:szCs w:val="18"/>
                <w:lang w:val="es-AR"/>
              </w:rPr>
            </w:pPr>
          </w:p>
          <w:p w14:paraId="584CC1CC" w14:textId="7A55C9A3" w:rsidR="00D42484" w:rsidRDefault="00FC385F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  <w:r w:rsidRPr="00D34AF8">
              <w:rPr>
                <w:bCs/>
                <w:iCs/>
                <w:noProof/>
                <w:szCs w:val="18"/>
                <w:lang w:val="es-AR"/>
              </w:rPr>
              <w:drawing>
                <wp:anchor distT="0" distB="0" distL="114300" distR="114300" simplePos="0" relativeHeight="251679744" behindDoc="0" locked="0" layoutInCell="1" allowOverlap="1" wp14:anchorId="05E89CAB" wp14:editId="0EF37EBB">
                  <wp:simplePos x="0" y="0"/>
                  <wp:positionH relativeFrom="column">
                    <wp:posOffset>1400810</wp:posOffset>
                  </wp:positionH>
                  <wp:positionV relativeFrom="paragraph">
                    <wp:posOffset>76835</wp:posOffset>
                  </wp:positionV>
                  <wp:extent cx="3096260" cy="1486535"/>
                  <wp:effectExtent l="76200" t="76200" r="142240" b="132715"/>
                  <wp:wrapThrough wrapText="bothSides">
                    <wp:wrapPolygon edited="0">
                      <wp:start x="-266" y="-1107"/>
                      <wp:lineTo x="-532" y="-830"/>
                      <wp:lineTo x="-532" y="22144"/>
                      <wp:lineTo x="-266" y="23252"/>
                      <wp:lineTo x="22194" y="23252"/>
                      <wp:lineTo x="22459" y="21591"/>
                      <wp:lineTo x="22459" y="3598"/>
                      <wp:lineTo x="22194" y="-554"/>
                      <wp:lineTo x="22194" y="-1107"/>
                      <wp:lineTo x="-266" y="-1107"/>
                    </wp:wrapPolygon>
                  </wp:wrapThrough>
                  <wp:docPr id="4654590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45906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260" cy="14865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A2180D" w14:textId="2DD5B38C" w:rsidR="00D42484" w:rsidRDefault="00D42484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6F629300" w14:textId="77777777" w:rsidR="00D42484" w:rsidRPr="003077A6" w:rsidRDefault="00D42484" w:rsidP="00D42484">
            <w:pPr>
              <w:pStyle w:val="Contenido"/>
              <w:ind w:left="720"/>
              <w:rPr>
                <w:iCs/>
                <w:noProof/>
                <w:sz w:val="24"/>
                <w:szCs w:val="16"/>
                <w:lang w:val="es-AR"/>
              </w:rPr>
            </w:pPr>
          </w:p>
          <w:p w14:paraId="519772CB" w14:textId="77777777" w:rsidR="00DF027C" w:rsidRDefault="00DF027C" w:rsidP="00DF027C">
            <w:pPr>
              <w:pStyle w:val="Contenido"/>
              <w:rPr>
                <w:i/>
                <w:noProof/>
                <w:sz w:val="36"/>
              </w:rPr>
            </w:pPr>
          </w:p>
        </w:tc>
      </w:tr>
    </w:tbl>
    <w:p w14:paraId="527F66EC" w14:textId="77777777" w:rsidR="00AB02A7" w:rsidRDefault="00AB02A7" w:rsidP="00DF027C">
      <w:pPr>
        <w:rPr>
          <w:noProof/>
        </w:rPr>
      </w:pPr>
    </w:p>
    <w:p w14:paraId="288221E9" w14:textId="6E2482D3" w:rsidR="00D34AF8" w:rsidRPr="00D34AF8" w:rsidRDefault="00D34AF8" w:rsidP="00D34AF8">
      <w:pPr>
        <w:spacing w:after="200"/>
        <w:rPr>
          <w:bCs/>
          <w:noProof/>
          <w:lang w:val="es-AR"/>
        </w:rPr>
      </w:pPr>
      <w:r w:rsidRPr="00D34AF8">
        <w:rPr>
          <w:bCs/>
          <w:noProof/>
          <w:lang w:val="es-AR"/>
        </w:rPr>
        <w:lastRenderedPageBreak/>
        <w:t>4. Consejos y Buenas Prácticas</w:t>
      </w:r>
      <w:r>
        <w:rPr>
          <w:bCs/>
          <w:noProof/>
          <w:lang w:val="es-AR"/>
        </w:rPr>
        <w:br/>
      </w:r>
      <w:r w:rsidRPr="00D34AF8">
        <w:rPr>
          <w:b w:val="0"/>
          <w:bCs/>
          <w:noProof/>
          <w:lang w:val="es-AR"/>
        </w:rPr>
        <w:t>Para garantizar un uso eficiente y evitar errores, sigue estas recomendaciones:</w:t>
      </w:r>
    </w:p>
    <w:p w14:paraId="235BB353" w14:textId="77777777" w:rsidR="00D34AF8" w:rsidRPr="00D34AF8" w:rsidRDefault="00D34AF8" w:rsidP="00D34AF8">
      <w:pPr>
        <w:numPr>
          <w:ilvl w:val="0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Formato válido de entrada:</w:t>
      </w:r>
    </w:p>
    <w:p w14:paraId="0FFB3C2A" w14:textId="77777777" w:rsidR="00D34AF8" w:rsidRPr="00D34AF8" w:rsidRDefault="00D34AF8" w:rsidP="00D34AF8">
      <w:pPr>
        <w:numPr>
          <w:ilvl w:val="1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Ingresa únicamente números binarios (0 y 1). No uses espacios, letras ni caracteres especiales.</w:t>
      </w:r>
    </w:p>
    <w:p w14:paraId="343FD5E6" w14:textId="77777777" w:rsidR="00D34AF8" w:rsidRPr="00D34AF8" w:rsidRDefault="00D34AF8" w:rsidP="00D34AF8">
      <w:pPr>
        <w:numPr>
          <w:ilvl w:val="1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Ejemplo válido: 1011101. Ejemplo inválido: 10A11B.</w:t>
      </w:r>
    </w:p>
    <w:p w14:paraId="0FFDACB4" w14:textId="77777777" w:rsidR="00D34AF8" w:rsidRPr="00D34AF8" w:rsidRDefault="00D34AF8" w:rsidP="00D34AF8">
      <w:pPr>
        <w:numPr>
          <w:ilvl w:val="0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Tamaño de la secuencia:</w:t>
      </w:r>
    </w:p>
    <w:p w14:paraId="11D72832" w14:textId="77777777" w:rsidR="00D34AF8" w:rsidRPr="00D34AF8" w:rsidRDefault="00D34AF8" w:rsidP="00D34AF8">
      <w:pPr>
        <w:numPr>
          <w:ilvl w:val="1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Verifica que la longitud de la secuencia binaria sea adecuada para el algoritmo de Hamming.</w:t>
      </w:r>
    </w:p>
    <w:p w14:paraId="062DBF7D" w14:textId="77777777" w:rsidR="00D34AF8" w:rsidRPr="00D34AF8" w:rsidRDefault="00D34AF8" w:rsidP="00D34AF8">
      <w:pPr>
        <w:numPr>
          <w:ilvl w:val="1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Ejemplo: Secuencias cortas como 101 o largas como 1101011010 pueden no ser compatibles si el sistema requiere tamaños específicos.</w:t>
      </w:r>
    </w:p>
    <w:p w14:paraId="61866B9E" w14:textId="77777777" w:rsidR="00D34AF8" w:rsidRPr="00D34AF8" w:rsidRDefault="00D34AF8" w:rsidP="00D34AF8">
      <w:pPr>
        <w:numPr>
          <w:ilvl w:val="0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Resultados consistentes:</w:t>
      </w:r>
    </w:p>
    <w:p w14:paraId="7CDB785E" w14:textId="77777777" w:rsidR="00D34AF8" w:rsidRDefault="00D34AF8" w:rsidP="00D34AF8">
      <w:pPr>
        <w:numPr>
          <w:ilvl w:val="1"/>
          <w:numId w:val="14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 w:val="0"/>
          <w:bCs/>
          <w:noProof/>
          <w:sz w:val="24"/>
          <w:szCs w:val="20"/>
          <w:lang w:val="es-AR"/>
        </w:rPr>
        <w:t>Después de la corrección de un código, prueba con múltiples ejemplos para confirmar que los resultados son consistentes y exactos.</w:t>
      </w:r>
    </w:p>
    <w:p w14:paraId="2DE504E5" w14:textId="77777777" w:rsidR="00D34AF8" w:rsidRDefault="00D34AF8" w:rsidP="00D34AF8">
      <w:pPr>
        <w:rPr>
          <w:b w:val="0"/>
          <w:bCs/>
          <w:noProof/>
          <w:sz w:val="24"/>
          <w:szCs w:val="20"/>
          <w:lang w:val="es-AR"/>
        </w:rPr>
      </w:pPr>
    </w:p>
    <w:p w14:paraId="2F19611F" w14:textId="77777777" w:rsidR="00D34AF8" w:rsidRDefault="00D34AF8" w:rsidP="00D34AF8">
      <w:pPr>
        <w:spacing w:line="240" w:lineRule="auto"/>
        <w:rPr>
          <w:bCs/>
          <w:noProof/>
          <w:lang w:val="es-AR"/>
        </w:rPr>
      </w:pPr>
      <w:r w:rsidRPr="00D34AF8">
        <w:rPr>
          <w:bCs/>
          <w:noProof/>
          <w:lang w:val="es-AR"/>
        </w:rPr>
        <w:t>6. Resolución de Problemas Comunes</w:t>
      </w:r>
    </w:p>
    <w:p w14:paraId="764DD4A3" w14:textId="195D65DC" w:rsidR="00D34AF8" w:rsidRPr="00D34AF8" w:rsidRDefault="00D34AF8" w:rsidP="00D34AF8">
      <w:pPr>
        <w:spacing w:line="240" w:lineRule="auto"/>
        <w:rPr>
          <w:bCs/>
          <w:noProof/>
          <w:lang w:val="es-AR"/>
        </w:rPr>
      </w:pPr>
      <w:r>
        <w:rPr>
          <w:bCs/>
          <w:noProof/>
          <w:lang w:val="es-AR"/>
        </w:rPr>
        <w:br/>
      </w:r>
      <w:r>
        <w:rPr>
          <w:bCs/>
          <w:noProof/>
          <w:sz w:val="24"/>
          <w:szCs w:val="20"/>
          <w:lang w:val="es-AR"/>
        </w:rPr>
        <w:t>P</w:t>
      </w:r>
      <w:r w:rsidRPr="00D34AF8">
        <w:rPr>
          <w:bCs/>
          <w:noProof/>
          <w:sz w:val="24"/>
          <w:szCs w:val="20"/>
          <w:lang w:val="es-AR"/>
        </w:rPr>
        <w:t>roblema:</w:t>
      </w:r>
      <w:r w:rsidRPr="00D34AF8">
        <w:rPr>
          <w:b w:val="0"/>
          <w:bCs/>
          <w:noProof/>
          <w:sz w:val="24"/>
          <w:szCs w:val="20"/>
          <w:lang w:val="es-AR"/>
        </w:rPr>
        <w:t xml:space="preserve"> Al ingresar una secuencia, el sistema no genera un resultado.</w:t>
      </w:r>
    </w:p>
    <w:p w14:paraId="22E366EE" w14:textId="77777777" w:rsidR="00D34AF8" w:rsidRPr="00D34AF8" w:rsidRDefault="00D34AF8" w:rsidP="00FC385F">
      <w:pPr>
        <w:numPr>
          <w:ilvl w:val="0"/>
          <w:numId w:val="15"/>
        </w:numPr>
        <w:spacing w:after="240"/>
        <w:rPr>
          <w:b w:val="0"/>
          <w:bCs/>
          <w:noProof/>
          <w:sz w:val="24"/>
          <w:szCs w:val="20"/>
          <w:lang w:val="es-AR"/>
        </w:rPr>
      </w:pPr>
      <w:r w:rsidRPr="00D34AF8">
        <w:rPr>
          <w:bCs/>
          <w:noProof/>
          <w:sz w:val="24"/>
          <w:szCs w:val="20"/>
          <w:lang w:val="es-AR"/>
        </w:rPr>
        <w:t>Solución:</w:t>
      </w:r>
      <w:r w:rsidRPr="00D34AF8">
        <w:rPr>
          <w:b w:val="0"/>
          <w:bCs/>
          <w:noProof/>
          <w:sz w:val="24"/>
          <w:szCs w:val="20"/>
          <w:lang w:val="es-AR"/>
        </w:rPr>
        <w:t xml:space="preserve"> Verifica que la secuencia ingresada esté compuesta únicamente por 0 y 1 y que no haya espacios.</w:t>
      </w:r>
    </w:p>
    <w:p w14:paraId="08F079BA" w14:textId="77777777" w:rsidR="00D34AF8" w:rsidRPr="00D34AF8" w:rsidRDefault="00D34AF8" w:rsidP="00D34AF8">
      <w:pPr>
        <w:rPr>
          <w:b w:val="0"/>
          <w:bCs/>
          <w:noProof/>
          <w:sz w:val="24"/>
          <w:szCs w:val="20"/>
          <w:lang w:val="es-AR"/>
        </w:rPr>
      </w:pPr>
      <w:r w:rsidRPr="00D34AF8">
        <w:rPr>
          <w:bCs/>
          <w:noProof/>
          <w:sz w:val="24"/>
          <w:szCs w:val="20"/>
          <w:lang w:val="es-AR"/>
        </w:rPr>
        <w:t>Problema:</w:t>
      </w:r>
      <w:r w:rsidRPr="00D34AF8">
        <w:rPr>
          <w:b w:val="0"/>
          <w:bCs/>
          <w:noProof/>
          <w:sz w:val="24"/>
          <w:szCs w:val="20"/>
          <w:lang w:val="es-AR"/>
        </w:rPr>
        <w:t xml:space="preserve"> El sistema detecta un error en el código, pero no lo corrige.</w:t>
      </w:r>
    </w:p>
    <w:p w14:paraId="0C7A9011" w14:textId="77777777" w:rsidR="00D34AF8" w:rsidRPr="00D34AF8" w:rsidRDefault="00D34AF8" w:rsidP="00D34AF8">
      <w:pPr>
        <w:numPr>
          <w:ilvl w:val="0"/>
          <w:numId w:val="16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Cs/>
          <w:noProof/>
          <w:sz w:val="24"/>
          <w:szCs w:val="20"/>
          <w:lang w:val="es-AR"/>
        </w:rPr>
        <w:t>Solución:</w:t>
      </w:r>
      <w:r w:rsidRPr="00D34AF8">
        <w:rPr>
          <w:b w:val="0"/>
          <w:bCs/>
          <w:noProof/>
          <w:sz w:val="24"/>
          <w:szCs w:val="20"/>
          <w:lang w:val="es-AR"/>
        </w:rPr>
        <w:t xml:space="preserve"> Esto puede suceder si hay más de un error en el código recibido. El algoritmo de Hamming estándar corrige únicamente un error por bloque.</w:t>
      </w:r>
    </w:p>
    <w:p w14:paraId="54F59831" w14:textId="77777777" w:rsidR="00D34AF8" w:rsidRPr="00D34AF8" w:rsidRDefault="00D34AF8" w:rsidP="00FC385F">
      <w:pPr>
        <w:spacing w:before="240"/>
        <w:rPr>
          <w:b w:val="0"/>
          <w:bCs/>
          <w:noProof/>
          <w:sz w:val="24"/>
          <w:szCs w:val="20"/>
          <w:lang w:val="es-AR"/>
        </w:rPr>
      </w:pPr>
      <w:r w:rsidRPr="00D34AF8">
        <w:rPr>
          <w:bCs/>
          <w:noProof/>
          <w:sz w:val="24"/>
          <w:szCs w:val="20"/>
          <w:lang w:val="es-AR"/>
        </w:rPr>
        <w:t>Problema:</w:t>
      </w:r>
      <w:r w:rsidRPr="00D34AF8">
        <w:rPr>
          <w:b w:val="0"/>
          <w:bCs/>
          <w:noProof/>
          <w:sz w:val="24"/>
          <w:szCs w:val="20"/>
          <w:lang w:val="es-AR"/>
        </w:rPr>
        <w:t xml:space="preserve"> La longitud de la secuencia es rechazada.</w:t>
      </w:r>
    </w:p>
    <w:p w14:paraId="6CDC7C98" w14:textId="77777777" w:rsidR="00D34AF8" w:rsidRPr="00D34AF8" w:rsidRDefault="00D34AF8" w:rsidP="00D34AF8">
      <w:pPr>
        <w:numPr>
          <w:ilvl w:val="0"/>
          <w:numId w:val="17"/>
        </w:numPr>
        <w:rPr>
          <w:b w:val="0"/>
          <w:bCs/>
          <w:noProof/>
          <w:sz w:val="24"/>
          <w:szCs w:val="20"/>
          <w:lang w:val="es-AR"/>
        </w:rPr>
      </w:pPr>
      <w:r w:rsidRPr="00D34AF8">
        <w:rPr>
          <w:bCs/>
          <w:noProof/>
          <w:sz w:val="24"/>
          <w:szCs w:val="20"/>
          <w:lang w:val="es-AR"/>
        </w:rPr>
        <w:t>Solución:</w:t>
      </w:r>
      <w:r w:rsidRPr="00D34AF8">
        <w:rPr>
          <w:b w:val="0"/>
          <w:bCs/>
          <w:noProof/>
          <w:sz w:val="24"/>
          <w:szCs w:val="20"/>
          <w:lang w:val="es-AR"/>
        </w:rPr>
        <w:t xml:space="preserve"> Asegúrate de que la secuencia sea compatible con el sistema (por ejemplo, longitudes de 4, 7, 11, etc.).</w:t>
      </w:r>
    </w:p>
    <w:p w14:paraId="12CCF94C" w14:textId="77777777" w:rsidR="00D34AF8" w:rsidRPr="00D34AF8" w:rsidRDefault="00D34AF8" w:rsidP="00D34AF8">
      <w:pPr>
        <w:rPr>
          <w:b w:val="0"/>
          <w:bCs/>
          <w:noProof/>
          <w:sz w:val="24"/>
          <w:szCs w:val="20"/>
          <w:lang w:val="es-AR"/>
        </w:rPr>
      </w:pPr>
    </w:p>
    <w:p w14:paraId="12F67F18" w14:textId="77777777" w:rsidR="00D34AF8" w:rsidRDefault="00D34AF8" w:rsidP="00AB02A7">
      <w:pPr>
        <w:spacing w:after="200"/>
        <w:rPr>
          <w:noProof/>
        </w:rPr>
      </w:pPr>
    </w:p>
    <w:p w14:paraId="7E0186E6" w14:textId="77777777" w:rsidR="00D34AF8" w:rsidRPr="00D70D02" w:rsidRDefault="00D34AF8" w:rsidP="00AB02A7">
      <w:pPr>
        <w:spacing w:after="200"/>
        <w:rPr>
          <w:noProof/>
        </w:rPr>
      </w:pPr>
    </w:p>
    <w:sectPr w:rsidR="00D34AF8" w:rsidRPr="00D70D02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4906A" w14:textId="77777777" w:rsidR="00647F91" w:rsidRDefault="00647F91">
      <w:r>
        <w:separator/>
      </w:r>
    </w:p>
    <w:p w14:paraId="05B51052" w14:textId="77777777" w:rsidR="00647F91" w:rsidRDefault="00647F91"/>
  </w:endnote>
  <w:endnote w:type="continuationSeparator" w:id="0">
    <w:p w14:paraId="4313DFF5" w14:textId="77777777" w:rsidR="00647F91" w:rsidRDefault="00647F91">
      <w:r>
        <w:continuationSeparator/>
      </w:r>
    </w:p>
    <w:p w14:paraId="6C839C15" w14:textId="77777777" w:rsidR="00647F91" w:rsidRDefault="00647F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7EEE8953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01743A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3DFCA" w14:textId="77777777" w:rsidR="00647F91" w:rsidRDefault="00647F91">
      <w:r>
        <w:separator/>
      </w:r>
    </w:p>
    <w:p w14:paraId="27CD065A" w14:textId="77777777" w:rsidR="00647F91" w:rsidRDefault="00647F91"/>
  </w:footnote>
  <w:footnote w:type="continuationSeparator" w:id="0">
    <w:p w14:paraId="6F5DA14C" w14:textId="77777777" w:rsidR="00647F91" w:rsidRDefault="00647F91">
      <w:r>
        <w:continuationSeparator/>
      </w:r>
    </w:p>
    <w:p w14:paraId="7601E35B" w14:textId="77777777" w:rsidR="00647F91" w:rsidRDefault="00647F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2612552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D18D244" w14:textId="77777777" w:rsidR="00D077E9" w:rsidRPr="00647F91" w:rsidRDefault="00647F91">
          <w:pPr>
            <w:pStyle w:val="Encabezado"/>
            <w:rPr>
              <w:noProof/>
              <w:color w:val="auto"/>
            </w:rPr>
          </w:pPr>
          <w:r w:rsidRPr="00647F91">
            <w:rPr>
              <w:b w:val="0"/>
              <w:i/>
              <w:noProof/>
              <w:color w:val="auto"/>
              <w:sz w:val="36"/>
              <w:lang w:val="es-AR"/>
            </w:rPr>
            <w:drawing>
              <wp:anchor distT="0" distB="0" distL="114300" distR="114300" simplePos="0" relativeHeight="251649024" behindDoc="0" locked="0" layoutInCell="1" allowOverlap="1" wp14:anchorId="15716171" wp14:editId="313AEA6F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362585" cy="425450"/>
                <wp:effectExtent l="0" t="0" r="0" b="0"/>
                <wp:wrapThrough wrapText="bothSides">
                  <wp:wrapPolygon edited="0">
                    <wp:start x="0" y="0"/>
                    <wp:lineTo x="0" y="20310"/>
                    <wp:lineTo x="20427" y="20310"/>
                    <wp:lineTo x="20427" y="0"/>
                    <wp:lineTo x="0" y="0"/>
                  </wp:wrapPolygon>
                </wp:wrapThrough>
                <wp:docPr id="1773301228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2585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B39972" w14:textId="5AD702D5" w:rsidR="00647F91" w:rsidRPr="00647F91" w:rsidRDefault="00647F91" w:rsidP="00647F91">
          <w:pPr>
            <w:rPr>
              <w:color w:val="auto"/>
            </w:rPr>
          </w:pPr>
          <w:r w:rsidRPr="00647F91">
            <w:rPr>
              <w:color w:val="auto"/>
            </w:rPr>
            <w:t>UTN FRT</w:t>
          </w:r>
        </w:p>
      </w:tc>
    </w:tr>
  </w:tbl>
  <w:p w14:paraId="285874A2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06B9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A10416"/>
    <w:multiLevelType w:val="hybridMultilevel"/>
    <w:tmpl w:val="F36C2332"/>
    <w:lvl w:ilvl="0" w:tplc="A5F40A92">
      <w:start w:val="2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96384"/>
    <w:multiLevelType w:val="multilevel"/>
    <w:tmpl w:val="F070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85F5E"/>
    <w:multiLevelType w:val="hybridMultilevel"/>
    <w:tmpl w:val="A1ACBC48"/>
    <w:lvl w:ilvl="0" w:tplc="A058D338">
      <w:start w:val="2"/>
      <w:numFmt w:val="decimal"/>
      <w:lvlText w:val="%1."/>
      <w:lvlJc w:val="left"/>
      <w:pPr>
        <w:ind w:left="144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E556CF"/>
    <w:multiLevelType w:val="multilevel"/>
    <w:tmpl w:val="1D98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F309E"/>
    <w:multiLevelType w:val="multilevel"/>
    <w:tmpl w:val="CED8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953B3"/>
    <w:multiLevelType w:val="multilevel"/>
    <w:tmpl w:val="A4E2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8D0834"/>
    <w:multiLevelType w:val="multilevel"/>
    <w:tmpl w:val="CBA2B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9561B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A510FA"/>
    <w:multiLevelType w:val="multilevel"/>
    <w:tmpl w:val="1A1046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0" w15:restartNumberingAfterBreak="0">
    <w:nsid w:val="5C3356C2"/>
    <w:multiLevelType w:val="multilevel"/>
    <w:tmpl w:val="1F4293A6"/>
    <w:lvl w:ilvl="0">
      <w:start w:val="1"/>
      <w:numFmt w:val="decimal"/>
      <w:lvlText w:val="%1."/>
      <w:lvlJc w:val="left"/>
      <w:pPr>
        <w:tabs>
          <w:tab w:val="num" w:pos="332"/>
        </w:tabs>
        <w:ind w:left="332" w:hanging="360"/>
      </w:pPr>
    </w:lvl>
    <w:lvl w:ilvl="1" w:tentative="1">
      <w:start w:val="1"/>
      <w:numFmt w:val="decimal"/>
      <w:lvlText w:val="%2."/>
      <w:lvlJc w:val="left"/>
      <w:pPr>
        <w:tabs>
          <w:tab w:val="num" w:pos="1052"/>
        </w:tabs>
        <w:ind w:left="1052" w:hanging="360"/>
      </w:pPr>
    </w:lvl>
    <w:lvl w:ilvl="2" w:tentative="1">
      <w:start w:val="1"/>
      <w:numFmt w:val="decimal"/>
      <w:lvlText w:val="%3."/>
      <w:lvlJc w:val="left"/>
      <w:pPr>
        <w:tabs>
          <w:tab w:val="num" w:pos="1772"/>
        </w:tabs>
        <w:ind w:left="1772" w:hanging="360"/>
      </w:pPr>
    </w:lvl>
    <w:lvl w:ilvl="3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entative="1">
      <w:start w:val="1"/>
      <w:numFmt w:val="decimal"/>
      <w:lvlText w:val="%5."/>
      <w:lvlJc w:val="left"/>
      <w:pPr>
        <w:tabs>
          <w:tab w:val="num" w:pos="3212"/>
        </w:tabs>
        <w:ind w:left="3212" w:hanging="360"/>
      </w:pPr>
    </w:lvl>
    <w:lvl w:ilvl="5" w:tentative="1">
      <w:start w:val="1"/>
      <w:numFmt w:val="decimal"/>
      <w:lvlText w:val="%6."/>
      <w:lvlJc w:val="left"/>
      <w:pPr>
        <w:tabs>
          <w:tab w:val="num" w:pos="3932"/>
        </w:tabs>
        <w:ind w:left="3932" w:hanging="360"/>
      </w:pPr>
    </w:lvl>
    <w:lvl w:ilvl="6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entative="1">
      <w:start w:val="1"/>
      <w:numFmt w:val="decimal"/>
      <w:lvlText w:val="%8."/>
      <w:lvlJc w:val="left"/>
      <w:pPr>
        <w:tabs>
          <w:tab w:val="num" w:pos="5372"/>
        </w:tabs>
        <w:ind w:left="5372" w:hanging="360"/>
      </w:pPr>
    </w:lvl>
    <w:lvl w:ilvl="8" w:tentative="1">
      <w:start w:val="1"/>
      <w:numFmt w:val="decimal"/>
      <w:lvlText w:val="%9."/>
      <w:lvlJc w:val="left"/>
      <w:pPr>
        <w:tabs>
          <w:tab w:val="num" w:pos="6092"/>
        </w:tabs>
        <w:ind w:left="6092" w:hanging="360"/>
      </w:pPr>
    </w:lvl>
  </w:abstractNum>
  <w:abstractNum w:abstractNumId="11" w15:restartNumberingAfterBreak="0">
    <w:nsid w:val="6B3E0A43"/>
    <w:multiLevelType w:val="multilevel"/>
    <w:tmpl w:val="A35A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570AD"/>
    <w:multiLevelType w:val="multilevel"/>
    <w:tmpl w:val="F02E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67963"/>
    <w:multiLevelType w:val="multilevel"/>
    <w:tmpl w:val="4E22F830"/>
    <w:lvl w:ilvl="0">
      <w:start w:val="1"/>
      <w:numFmt w:val="decimal"/>
      <w:lvlText w:val="%1."/>
      <w:lvlJc w:val="left"/>
      <w:pPr>
        <w:tabs>
          <w:tab w:val="num" w:pos="332"/>
        </w:tabs>
        <w:ind w:left="332" w:hanging="360"/>
      </w:pPr>
    </w:lvl>
    <w:lvl w:ilvl="1">
      <w:start w:val="1"/>
      <w:numFmt w:val="bullet"/>
      <w:lvlText w:val="o"/>
      <w:lvlJc w:val="left"/>
      <w:pPr>
        <w:tabs>
          <w:tab w:val="num" w:pos="1052"/>
        </w:tabs>
        <w:ind w:left="10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772"/>
        </w:tabs>
        <w:ind w:left="1772" w:hanging="360"/>
      </w:pPr>
    </w:lvl>
    <w:lvl w:ilvl="3" w:tentative="1">
      <w:start w:val="1"/>
      <w:numFmt w:val="decimal"/>
      <w:lvlText w:val="%4."/>
      <w:lvlJc w:val="left"/>
      <w:pPr>
        <w:tabs>
          <w:tab w:val="num" w:pos="2492"/>
        </w:tabs>
        <w:ind w:left="2492" w:hanging="360"/>
      </w:pPr>
    </w:lvl>
    <w:lvl w:ilvl="4" w:tentative="1">
      <w:start w:val="1"/>
      <w:numFmt w:val="decimal"/>
      <w:lvlText w:val="%5."/>
      <w:lvlJc w:val="left"/>
      <w:pPr>
        <w:tabs>
          <w:tab w:val="num" w:pos="3212"/>
        </w:tabs>
        <w:ind w:left="3212" w:hanging="360"/>
      </w:pPr>
    </w:lvl>
    <w:lvl w:ilvl="5" w:tentative="1">
      <w:start w:val="1"/>
      <w:numFmt w:val="decimal"/>
      <w:lvlText w:val="%6."/>
      <w:lvlJc w:val="left"/>
      <w:pPr>
        <w:tabs>
          <w:tab w:val="num" w:pos="3932"/>
        </w:tabs>
        <w:ind w:left="3932" w:hanging="360"/>
      </w:pPr>
    </w:lvl>
    <w:lvl w:ilvl="6" w:tentative="1">
      <w:start w:val="1"/>
      <w:numFmt w:val="decimal"/>
      <w:lvlText w:val="%7."/>
      <w:lvlJc w:val="left"/>
      <w:pPr>
        <w:tabs>
          <w:tab w:val="num" w:pos="4652"/>
        </w:tabs>
        <w:ind w:left="4652" w:hanging="360"/>
      </w:pPr>
    </w:lvl>
    <w:lvl w:ilvl="7" w:tentative="1">
      <w:start w:val="1"/>
      <w:numFmt w:val="decimal"/>
      <w:lvlText w:val="%8."/>
      <w:lvlJc w:val="left"/>
      <w:pPr>
        <w:tabs>
          <w:tab w:val="num" w:pos="5372"/>
        </w:tabs>
        <w:ind w:left="5372" w:hanging="360"/>
      </w:pPr>
    </w:lvl>
    <w:lvl w:ilvl="8" w:tentative="1">
      <w:start w:val="1"/>
      <w:numFmt w:val="decimal"/>
      <w:lvlText w:val="%9."/>
      <w:lvlJc w:val="left"/>
      <w:pPr>
        <w:tabs>
          <w:tab w:val="num" w:pos="6092"/>
        </w:tabs>
        <w:ind w:left="6092" w:hanging="360"/>
      </w:pPr>
    </w:lvl>
  </w:abstractNum>
  <w:abstractNum w:abstractNumId="14" w15:restartNumberingAfterBreak="0">
    <w:nsid w:val="7F1C171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F3E2F4C"/>
    <w:multiLevelType w:val="multilevel"/>
    <w:tmpl w:val="FA0C60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7FB4751E"/>
    <w:multiLevelType w:val="hybridMultilevel"/>
    <w:tmpl w:val="CBAE4A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1110">
    <w:abstractNumId w:val="15"/>
  </w:num>
  <w:num w:numId="2" w16cid:durableId="1918518117">
    <w:abstractNumId w:val="8"/>
  </w:num>
  <w:num w:numId="3" w16cid:durableId="354119086">
    <w:abstractNumId w:val="14"/>
  </w:num>
  <w:num w:numId="4" w16cid:durableId="803738127">
    <w:abstractNumId w:val="0"/>
  </w:num>
  <w:num w:numId="5" w16cid:durableId="248581570">
    <w:abstractNumId w:val="16"/>
  </w:num>
  <w:num w:numId="6" w16cid:durableId="440225265">
    <w:abstractNumId w:val="9"/>
  </w:num>
  <w:num w:numId="7" w16cid:durableId="1525972943">
    <w:abstractNumId w:val="10"/>
  </w:num>
  <w:num w:numId="8" w16cid:durableId="1861043710">
    <w:abstractNumId w:val="13"/>
  </w:num>
  <w:num w:numId="9" w16cid:durableId="1181625251">
    <w:abstractNumId w:val="3"/>
  </w:num>
  <w:num w:numId="10" w16cid:durableId="1081179256">
    <w:abstractNumId w:val="1"/>
  </w:num>
  <w:num w:numId="11" w16cid:durableId="205335509">
    <w:abstractNumId w:val="7"/>
  </w:num>
  <w:num w:numId="12" w16cid:durableId="4750555">
    <w:abstractNumId w:val="6"/>
  </w:num>
  <w:num w:numId="13" w16cid:durableId="1237277736">
    <w:abstractNumId w:val="5"/>
  </w:num>
  <w:num w:numId="14" w16cid:durableId="2036685426">
    <w:abstractNumId w:val="11"/>
  </w:num>
  <w:num w:numId="15" w16cid:durableId="919217822">
    <w:abstractNumId w:val="12"/>
  </w:num>
  <w:num w:numId="16" w16cid:durableId="1106458178">
    <w:abstractNumId w:val="2"/>
  </w:num>
  <w:num w:numId="17" w16cid:durableId="1599018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91"/>
    <w:rsid w:val="0002482E"/>
    <w:rsid w:val="00050324"/>
    <w:rsid w:val="000747A0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59F5"/>
    <w:rsid w:val="00284348"/>
    <w:rsid w:val="002F51F5"/>
    <w:rsid w:val="003077A6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72102"/>
    <w:rsid w:val="005F1BB0"/>
    <w:rsid w:val="00647F91"/>
    <w:rsid w:val="00656C4D"/>
    <w:rsid w:val="006B1BCB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2CE7"/>
    <w:rsid w:val="00A23AFA"/>
    <w:rsid w:val="00A31B3E"/>
    <w:rsid w:val="00A532F3"/>
    <w:rsid w:val="00A8489E"/>
    <w:rsid w:val="00AB02A7"/>
    <w:rsid w:val="00AC29F3"/>
    <w:rsid w:val="00B231E5"/>
    <w:rsid w:val="00B50708"/>
    <w:rsid w:val="00B558C0"/>
    <w:rsid w:val="00B911C6"/>
    <w:rsid w:val="00B92C5D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34AF8"/>
    <w:rsid w:val="00D42484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C385F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3FE65"/>
  <w15:docId w15:val="{E0443B23-ADB6-41A2-82D2-0F9B83C1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semiHidden/>
    <w:unhideWhenUsed/>
    <w:qFormat/>
    <w:rsid w:val="00D34A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3077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B558C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1"/>
    <w:semiHidden/>
    <w:rsid w:val="003077A6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Ttulo3Car">
    <w:name w:val="Título 3 Car"/>
    <w:basedOn w:val="Fuentedeprrafopredeter"/>
    <w:link w:val="Ttulo3"/>
    <w:uiPriority w:val="5"/>
    <w:semiHidden/>
    <w:rsid w:val="00D34AF8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7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uf\AppData\Local\Microsoft\Office\16.0\DTS\es-AR%7b8C24AFD1-42FD-4D1D-8566-8481876B5596%7d\%7b7682920B-5E77-473D-AEB1-C1316EAE2490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E5C92EA3A84454ADFA51148D778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077A1-C67E-4420-ACB5-F2043A390725}"/>
      </w:docPartPr>
      <w:docPartBody>
        <w:p w:rsidR="00EB6943" w:rsidRDefault="00EB6943">
          <w:pPr>
            <w:pStyle w:val="19E5C92EA3A84454ADFA51148D778EEB"/>
          </w:pPr>
          <w:r w:rsidRPr="00DF027C">
            <w:rPr>
              <w:noProof/>
              <w:lang w:bidi="es-ES"/>
            </w:rPr>
            <w:t>Texto del subtítulo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43"/>
    <w:rsid w:val="002759F5"/>
    <w:rsid w:val="00E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szCs w:val="22"/>
      <w:lang w:val="es-ES" w:eastAsia="en-US"/>
      <w14:ligatures w14:val="none"/>
    </w:rPr>
  </w:style>
  <w:style w:type="paragraph" w:customStyle="1" w:styleId="6434E524B0E24133932C67AC0CC12E7C">
    <w:name w:val="6434E524B0E24133932C67AC0CC12E7C"/>
  </w:style>
  <w:style w:type="paragraph" w:customStyle="1" w:styleId="32791898CB674411B6E66FC8A5E6E1E6">
    <w:name w:val="32791898CB674411B6E66FC8A5E6E1E6"/>
  </w:style>
  <w:style w:type="paragraph" w:customStyle="1" w:styleId="C1F79B65562F429E9030F06C8FE689BB">
    <w:name w:val="C1F79B65562F429E9030F06C8FE689BB"/>
  </w:style>
  <w:style w:type="paragraph" w:customStyle="1" w:styleId="19E5C92EA3A84454ADFA51148D778EEB">
    <w:name w:val="19E5C92EA3A84454ADFA51148D778EEB"/>
  </w:style>
  <w:style w:type="paragraph" w:customStyle="1" w:styleId="BF84096A32BD4EE69865B9FE7076367E">
    <w:name w:val="BF84096A32BD4EE69865B9FE7076367E"/>
  </w:style>
  <w:style w:type="paragraph" w:customStyle="1" w:styleId="785E23E8571A44A9B2E8DC48C04BD200">
    <w:name w:val="785E23E8571A44A9B2E8DC48C04BD200"/>
  </w:style>
  <w:style w:type="paragraph" w:customStyle="1" w:styleId="D942B03B77F44189A7AA7A2A837520A4">
    <w:name w:val="D942B03B77F44189A7AA7A2A837520A4"/>
  </w:style>
  <w:style w:type="paragraph" w:customStyle="1" w:styleId="1DB0381F85EF4D189506DC2B3162D845">
    <w:name w:val="1DB0381F85EF4D189506DC2B3162D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{7682920B-5E77-473D-AEB1-C1316EAE2490}tf16392850_win32</Template>
  <TotalTime>1</TotalTime>
  <Pages>4</Pages>
  <Words>685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Rocio Daniela Jaluf</dc:creator>
  <cp:keywords/>
  <cp:lastModifiedBy>Rocio Daniela Jaluf</cp:lastModifiedBy>
  <cp:revision>2</cp:revision>
  <cp:lastPrinted>2006-08-01T17:47:00Z</cp:lastPrinted>
  <dcterms:created xsi:type="dcterms:W3CDTF">2024-11-25T13:58:00Z</dcterms:created>
  <dcterms:modified xsi:type="dcterms:W3CDTF">2024-11-25T13:58:00Z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